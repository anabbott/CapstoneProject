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89A2D" w14:textId="0C0F6157" w:rsidR="009B1D59" w:rsidRPr="00E14E8D" w:rsidRDefault="000705DF" w:rsidP="009B1D59">
      <w:pPr>
        <w:pStyle w:val="Title1"/>
      </w:pPr>
      <w:bookmarkStart w:id="0" w:name="_Hlk484026499"/>
      <w:bookmarkEnd w:id="0"/>
      <w:commentRangeStart w:id="1"/>
      <w:r>
        <w:t xml:space="preserve">WalkNet: A deep learning approach </w:t>
      </w:r>
      <w:commentRangeEnd w:id="1"/>
      <w:r w:rsidR="004D3FD0">
        <w:rPr>
          <w:rStyle w:val="CommentReference"/>
          <w:b w:val="0"/>
        </w:rPr>
        <w:commentReference w:id="1"/>
      </w:r>
      <w:r>
        <w:t>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30B40C61"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w:t>
      </w:r>
      <w:r w:rsidR="001E62DF" w:rsidRPr="00504E43">
        <w:rPr>
          <w:highlight w:val="yellow"/>
        </w:rPr>
        <w:t xml:space="preserve">a quality sidewalk infrastructure </w:t>
      </w:r>
      <w:commentRangeStart w:id="3"/>
      <w:r w:rsidR="001E62DF" w:rsidRPr="00504E43">
        <w:rPr>
          <w:highlight w:val="yellow"/>
        </w:rPr>
        <w:t>carries</w:t>
      </w:r>
      <w:commentRangeEnd w:id="3"/>
      <w:r w:rsidR="00504E43">
        <w:rPr>
          <w:rStyle w:val="CommentReference"/>
        </w:rPr>
        <w:commentReference w:id="3"/>
      </w:r>
      <w:r w:rsidR="001E62DF">
        <w:t xml:space="preserve">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w:t>
      </w:r>
      <w:commentRangeStart w:id="4"/>
      <w:r w:rsidR="001E62DF">
        <w:t>both</w:t>
      </w:r>
      <w:commentRangeEnd w:id="4"/>
      <w:r w:rsidR="00504E43">
        <w:rPr>
          <w:rStyle w:val="CommentReference"/>
        </w:rPr>
        <w:commentReference w:id="4"/>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t>
      </w:r>
      <w:commentRangeStart w:id="5"/>
      <w:r w:rsidR="004E3367">
        <w:rPr>
          <w:szCs w:val="18"/>
        </w:rPr>
        <w:t xml:space="preserve">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commentRangeEnd w:id="5"/>
      <w:r w:rsidR="00504E43">
        <w:rPr>
          <w:rStyle w:val="CommentReference"/>
        </w:rPr>
        <w:commentReference w:id="5"/>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w:t>
      </w:r>
      <w:commentRangeStart w:id="6"/>
      <w:r w:rsidR="004E3B12">
        <w:t>to derive insight</w:t>
      </w:r>
      <w:commentRangeEnd w:id="6"/>
      <w:r w:rsidR="00504E43">
        <w:rPr>
          <w:rStyle w:val="CommentReference"/>
        </w:rPr>
        <w:commentReference w:id="6"/>
      </w:r>
      <w:r w:rsidR="004E3B12">
        <w:t xml:space="preserve">. With open source algorithms and increased compute speed, there are new possibilities </w:t>
      </w:r>
      <w:r w:rsidR="008362EF">
        <w:t>for</w:t>
      </w:r>
      <w:r w:rsidR="004E3B12">
        <w:t xml:space="preserve"> solving these problems for cities across the U.S. in a cost 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w:t>
      </w:r>
      <w:commentRangeStart w:id="7"/>
      <w:r w:rsidR="009A30EB">
        <w:t>Reinvestment Act of 2009</w:t>
      </w:r>
      <w:r w:rsidR="008C24B4">
        <w:t>[</w:t>
      </w:r>
      <w:r w:rsidR="00206643">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w:t>
      </w:r>
      <w:commentRangeEnd w:id="7"/>
      <w:r w:rsidR="00504E43">
        <w:rPr>
          <w:rStyle w:val="CommentReference"/>
        </w:rPr>
        <w:commentReference w:id="7"/>
      </w:r>
      <w:r w:rsidR="008C24B4">
        <w:t>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However</w:t>
      </w:r>
      <w:r>
        <w:t xml:space="preserve">, according to the U.S. census bureau, over 7% of </w:t>
      </w:r>
      <w:r w:rsidR="008362EF">
        <w:t>the U.S. population has some form of mobility impairment and only 17% of those who are mobility impaired are employed</w:t>
      </w:r>
      <w:r w:rsidR="00CC655F">
        <w:t xml:space="preserve">. </w:t>
      </w:r>
      <w:commentRangeStart w:id="8"/>
      <w:r w:rsidR="00CC655F">
        <w:t>This means that many of the mobility impaired do not have the means to purchase a vehicle for transportation</w:t>
      </w:r>
      <w:commentRangeEnd w:id="8"/>
      <w:r w:rsidR="00504E43">
        <w:rPr>
          <w:rStyle w:val="CommentReference"/>
        </w:rPr>
        <w:commentReference w:id="8"/>
      </w:r>
      <w:r w:rsidR="00CC655F">
        <w:t>. Sidewalks remain a necessity in their lives. W</w:t>
      </w:r>
      <w:r>
        <w:t xml:space="preserve">ith the aging of the U.S. population, </w:t>
      </w:r>
      <w:commentRangeStart w:id="9"/>
      <w:r>
        <w:t xml:space="preserve">this issue continues </w:t>
      </w:r>
      <w:commentRangeEnd w:id="9"/>
      <w:r w:rsidR="00504E43">
        <w:rPr>
          <w:rStyle w:val="CommentReference"/>
        </w:rPr>
        <w:commentReference w:id="9"/>
      </w:r>
      <w:r>
        <w:t xml:space="preserve">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w:t>
      </w:r>
      <w:commentRangeStart w:id="10"/>
      <w:r w:rsidR="00655127" w:rsidRPr="00E14E8D">
        <w:t>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commentRangeEnd w:id="10"/>
      <w:r w:rsidR="00F36636">
        <w:rPr>
          <w:rStyle w:val="CommentReference"/>
        </w:rPr>
        <w:commentReference w:id="10"/>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commentRangeStart w:id="11"/>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commentRangeEnd w:id="11"/>
      <w:r w:rsidR="00F36636">
        <w:rPr>
          <w:rStyle w:val="CommentReference"/>
        </w:rPr>
        <w:commentReference w:id="11"/>
      </w:r>
      <w:commentRangeStart w:id="12"/>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commentRangeEnd w:id="12"/>
      <w:r w:rsidR="00F36636">
        <w:rPr>
          <w:rStyle w:val="CommentReference"/>
        </w:rPr>
        <w:commentReference w:id="12"/>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commentRangeStart w:id="13"/>
      <w:r>
        <w:lastRenderedPageBreak/>
        <w:t xml:space="preserve">The city of Dallas </w:t>
      </w:r>
      <w:r w:rsidR="00B02E8D">
        <w:t>presents represents</w:t>
      </w:r>
      <w:r>
        <w:t xml:space="preserve"> a great 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xml:space="preserve">, thus, all incidents </w:t>
      </w:r>
      <w:commentRangeEnd w:id="13"/>
      <w:r w:rsidR="00F36636">
        <w:rPr>
          <w:rStyle w:val="CommentReference"/>
        </w:rPr>
        <w:commentReference w:id="13"/>
      </w:r>
      <w:r w:rsidR="008C5BE0">
        <w:t>are treated wi</w:t>
      </w:r>
      <w:r w:rsidR="00D7136B">
        <w:t xml:space="preserve">th the same level of priority. </w:t>
      </w:r>
      <w:r w:rsidR="008C5BE0">
        <w:t>The data set generated from these requests is available via the Dallas Open Data platform, but there is no indication that any regard is given based on the number of requests from an area of the city</w:t>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w:t>
      </w:r>
      <w:commentRangeStart w:id="14"/>
      <w:r w:rsidRPr="00E14E8D">
        <w:t xml:space="preserve">Using a </w:t>
      </w:r>
      <w:r w:rsidR="00046ED1">
        <w:t xml:space="preserve">data </w:t>
      </w:r>
      <w:r w:rsidRPr="00E14E8D">
        <w:t xml:space="preserve">set </w:t>
      </w:r>
      <w:commentRangeEnd w:id="14"/>
      <w:r w:rsidR="00452DA8">
        <w:rPr>
          <w:rStyle w:val="CommentReference"/>
        </w:rPr>
        <w:commentReference w:id="14"/>
      </w:r>
      <w:r w:rsidRPr="00E14E8D">
        <w:t xml:space="preserve">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281B83E"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t>
      </w:r>
      <w:commentRangeStart w:id="15"/>
      <w:r w:rsidR="00B31978" w:rsidRPr="00452DA8">
        <w:rPr>
          <w:highlight w:val="yellow"/>
        </w:rPr>
        <w:t xml:space="preserve">were </w:t>
      </w:r>
      <w:commentRangeEnd w:id="15"/>
      <w:r w:rsidR="00452DA8" w:rsidRPr="00452DA8">
        <w:rPr>
          <w:rStyle w:val="CommentReference"/>
          <w:highlight w:val="yellow"/>
        </w:rPr>
        <w:commentReference w:id="15"/>
      </w:r>
      <w:r w:rsidR="00B31978">
        <w:t xml:space="preserve">partitioned </w:t>
      </w:r>
      <w:r>
        <w:t xml:space="preserve">using a simple-split cross-validation methodology for model training and testing. </w:t>
      </w:r>
      <w:r w:rsidR="00B31978">
        <w:t>As a baseline,</w:t>
      </w:r>
      <w:r>
        <w:t xml:space="preserve"> </w:t>
      </w:r>
      <w:commentRangeStart w:id="16"/>
      <w:r>
        <w:t>several machine learning algorithms</w:t>
      </w:r>
      <w:commentRangeEnd w:id="16"/>
      <w:r w:rsidR="00452DA8">
        <w:rPr>
          <w:rStyle w:val="CommentReference"/>
        </w:rPr>
        <w:commentReference w:id="16"/>
      </w:r>
      <w:r>
        <w:t xml:space="preserve">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758625CB"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View Image,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Models such as this can be extended to any municipality that is mapped in Google’s Street</w:t>
      </w:r>
      <w:r w:rsidR="003E5E9A">
        <w:t xml:space="preserve"> </w:t>
      </w:r>
      <w:r>
        <w:t>View 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w:t>
      </w:r>
      <w:r w:rsidRPr="00E14E8D">
        <w:lastRenderedPageBreak/>
        <w:t>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w:t>
      </w:r>
      <w:commentRangeStart w:id="17"/>
      <w:r>
        <w:t>individual.</w:t>
      </w:r>
      <w:commentRangeEnd w:id="17"/>
      <w:r w:rsidR="00452DA8">
        <w:rPr>
          <w:rStyle w:val="CommentReference"/>
        </w:rPr>
        <w:commentReference w:id="17"/>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 xml:space="preserve">legislation in the </w:t>
      </w:r>
      <w:commentRangeStart w:id="18"/>
      <w:r w:rsidRPr="00E14E8D">
        <w:t>United Kingdom</w:t>
      </w:r>
      <w:r w:rsidR="00657618">
        <w:t xml:space="preserve"> that it</w:t>
      </w:r>
      <w:r w:rsidRPr="00E14E8D">
        <w:t xml:space="preserve"> seeks </w:t>
      </w:r>
      <w:commentRangeEnd w:id="18"/>
      <w:r w:rsidR="00452DA8">
        <w:rPr>
          <w:rStyle w:val="CommentReference"/>
        </w:rPr>
        <w:commentReference w:id="18"/>
      </w:r>
      <w:r w:rsidRPr="00E14E8D">
        <w:t xml:space="preserve">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commentRangeStart w:id="19"/>
      <w:r w:rsidRPr="00E14E8D">
        <w:t>kerbs</w:t>
      </w:r>
      <w:commentRangeEnd w:id="19"/>
      <w:r w:rsidR="00452DA8">
        <w:rPr>
          <w:rStyle w:val="CommentReference"/>
        </w:rPr>
        <w:commentReference w:id="19"/>
      </w:r>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Streetview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StreeetView.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StreetView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r w:rsidRPr="00E14E8D">
        <w:lastRenderedPageBreak/>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Logistic Regression and Artificial Neural Networks have become benchmarks in classification tasks across problem types. Dreiseitl and Ohno-Machado [</w:t>
      </w:r>
      <w:r w:rsidR="00F63920">
        <w:t>6</w:t>
      </w:r>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w:t>
      </w:r>
      <w:commentRangeStart w:id="20"/>
      <w:r w:rsidRPr="00E14E8D">
        <w:t xml:space="preserve">and understanding the authors are seeking is the ability to implement </w:t>
      </w:r>
      <w:commentRangeEnd w:id="20"/>
      <w:r w:rsidR="001577FD">
        <w:rPr>
          <w:rStyle w:val="CommentReference"/>
        </w:rPr>
        <w:commentReference w:id="20"/>
      </w:r>
      <w:r w:rsidRPr="00E14E8D">
        <w:t>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r w:rsidR="001D07CA">
        <w:t xml:space="preserve"> in [</w:t>
      </w:r>
      <w:r w:rsidR="00F63920">
        <w:t>7</w:t>
      </w:r>
      <w:r w:rsidR="001D07CA">
        <w:t>]</w:t>
      </w:r>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r>
        <w:t>DistBelief was the basis for the 2015 release of the open source TensorFlow machine learning system</w:t>
      </w:r>
      <w:r w:rsidR="00CA4E21">
        <w:t>, documented in Abadi, Barham et al [</w:t>
      </w:r>
      <w:r w:rsidR="00F63920">
        <w:t>8</w:t>
      </w:r>
      <w:r w:rsidR="00CA4E21">
        <w:t>].</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Deep Learning, MXNet.  </w:t>
      </w:r>
    </w:p>
    <w:p w14:paraId="4C8D2FC2" w14:textId="31FD25EA"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w:t>
      </w:r>
      <w:r w:rsidR="00C52E92" w:rsidRPr="00E14E8D">
        <w:lastRenderedPageBreak/>
        <w:t xml:space="preserve">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In this work, Goodfellow applied the DistBelief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w:t>
      </w:r>
      <w:commentRangeStart w:id="21"/>
      <w:r w:rsidRPr="00E14E8D">
        <w:t xml:space="preserve"> application problem.</w:t>
      </w:r>
      <w:commentRangeEnd w:id="21"/>
      <w:r w:rsidR="007B66F7">
        <w:rPr>
          <w:rStyle w:val="CommentReference"/>
        </w:rPr>
        <w:commentReference w:id="21"/>
      </w:r>
    </w:p>
    <w:p w14:paraId="379EC30F" w14:textId="7077D75E" w:rsidR="00605CB7" w:rsidRDefault="006F4FFB" w:rsidP="00777349">
      <w:pPr>
        <w:pStyle w:val="heading10"/>
        <w:ind w:firstLine="230"/>
      </w:pPr>
      <w:r>
        <w:lastRenderedPageBreak/>
        <w:t>3</w:t>
      </w:r>
      <w:r w:rsidR="00605CB7" w:rsidRPr="00E14E8D">
        <w:t xml:space="preserve">   </w:t>
      </w:r>
      <w:commentRangeStart w:id="22"/>
      <w:r w:rsidR="00605CB7" w:rsidRPr="00E14E8D">
        <w:t>Algorithm Design and Solution</w:t>
      </w:r>
      <w:commentRangeEnd w:id="22"/>
      <w:r w:rsidR="007B66F7">
        <w:rPr>
          <w:rStyle w:val="CommentReference"/>
          <w:b w:val="0"/>
        </w:rPr>
        <w:commentReference w:id="22"/>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Each image was then resized to a standardized 100 pixel by 100 pixel image</w:t>
      </w:r>
      <w:r w:rsidR="00EF7091">
        <w:t xml:space="preserve"> with the 3 color dimensions retained</w:t>
      </w:r>
      <w:r w:rsidR="00AB49C2">
        <w:t xml:space="preserve">. </w:t>
      </w:r>
      <w:r w:rsidR="0032197B">
        <w:t>We then flattened each image into a numpy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5AB3C49A" w:rsidR="006B405A" w:rsidRDefault="00335DD8" w:rsidP="00CE6E35">
      <w:pPr>
        <w:pStyle w:val="p1a"/>
        <w:ind w:firstLine="230"/>
      </w:pPr>
      <w:r>
        <w:t>A</w:t>
      </w:r>
      <w:r w:rsidR="00D72218">
        <w:t>s a baseline, several machine learning algorithms were tuned and trained using the Scikit-Learn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about the same ac</w:t>
      </w:r>
      <w:r w:rsidR="00AB49C2">
        <w:t xml:space="preserve">curacy/precision/recall range.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2CAB128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Keras sequential </w:t>
      </w:r>
      <w:r w:rsidR="00466D43" w:rsidRPr="00E14E8D">
        <w:lastRenderedPageBreak/>
        <w:t xml:space="preserve">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 xml:space="preserve">earch of the filter parameter was performed. </w:t>
      </w:r>
      <w:commentRangeStart w:id="23"/>
      <w:r w:rsidR="007F381A" w:rsidRPr="00E14E8D">
        <w:t>Upon further evaluation of the filters, it was ultimately decided that 3</w:t>
      </w:r>
      <w:r w:rsidR="004B154C">
        <w:t>2</w:t>
      </w:r>
      <w:r w:rsidR="007F381A" w:rsidRPr="00E14E8D">
        <w:t xml:space="preserve"> filters was optimal. Since adding additional filters did not tend to increase accuracy, and greatly increased compute time, it was decided that the 3</w:t>
      </w:r>
      <w:r w:rsidR="004B154C">
        <w:t>2</w:t>
      </w:r>
      <w:r w:rsidR="007F381A" w:rsidRPr="00E14E8D">
        <w:t>-filter approach was indeed a sound model parameter.</w:t>
      </w:r>
      <w:commentRangeEnd w:id="23"/>
      <w:r w:rsidR="003359FC">
        <w:rPr>
          <w:rStyle w:val="CommentReference"/>
        </w:rPr>
        <w:commentReference w:id="23"/>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xml:space="preserve">: </w:t>
      </w:r>
      <w:commentRangeStart w:id="24"/>
      <w:r w:rsidR="00F33DFE">
        <w:t>Total Loss versus Training Steps</w:t>
      </w:r>
    </w:p>
    <w:commentRangeEnd w:id="24"/>
    <w:p w14:paraId="59048438" w14:textId="77777777" w:rsidR="00AB49C2" w:rsidRDefault="007B66F7" w:rsidP="00AB49C2">
      <w:r>
        <w:rPr>
          <w:rStyle w:val="CommentReference"/>
        </w:rPr>
        <w:commentReference w:id="24"/>
      </w:r>
    </w:p>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commentRangeStart w:id="25"/>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commentRangeEnd w:id="25"/>
      <w:r w:rsidR="007B66F7">
        <w:rPr>
          <w:rStyle w:val="CommentReference"/>
        </w:rPr>
        <w:commentReference w:id="25"/>
      </w:r>
    </w:p>
    <w:p w14:paraId="725F2CA3" w14:textId="77777777" w:rsidR="006F4FFB" w:rsidRDefault="00A52C4A" w:rsidP="00CE6E35">
      <w:pPr>
        <w:pStyle w:val="Caption"/>
        <w:rPr>
          <w:noProof/>
          <w:lang w:eastAsia="en-US"/>
        </w:rPr>
      </w:pPr>
      <w:r>
        <w:t xml:space="preserve">Figure </w:t>
      </w:r>
      <w:fldSimple w:instr=" SEQ Figure \* ARABIC ">
        <w:r w:rsidR="00AB49C2">
          <w:rPr>
            <w:noProof/>
          </w:rPr>
          <w:t>2</w:t>
        </w:r>
      </w:fldSimple>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StreetView panoramic images. </w:t>
      </w:r>
      <w:r>
        <w:t>As of 2008, Google began to take steps to protect the privacy of people and their property captured on StreetView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As this model currently stands, it could be deployed into an environment such as the city of Dallas to cla</w:t>
      </w:r>
      <w:r w:rsidR="00AB49C2">
        <w:t xml:space="preserve">ssify all streets in the city. </w:t>
      </w:r>
      <w:r>
        <w:t>The biggest stumbling block for this productionization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this </w:t>
      </w:r>
      <w:commentRangeStart w:id="26"/>
      <w:r w:rsidR="009E694B">
        <w:t xml:space="preserve">model actually exists </w:t>
      </w:r>
      <w:commentRangeEnd w:id="26"/>
      <w:r w:rsidR="007B66F7">
        <w:rPr>
          <w:rStyle w:val="CommentReference"/>
        </w:rPr>
        <w:commentReference w:id="26"/>
      </w:r>
      <w:r w:rsidR="009E694B">
        <w:t>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4"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aren Clark" w:date="2017-11-19T11:54:00Z" w:initials="KC">
    <w:p w14:paraId="40EB861D" w14:textId="04A305CD" w:rsidR="004D3FD0" w:rsidRDefault="004D3FD0">
      <w:pPr>
        <w:pStyle w:val="CommentText"/>
      </w:pPr>
      <w:r>
        <w:rPr>
          <w:rStyle w:val="CommentReference"/>
        </w:rPr>
        <w:annotationRef/>
      </w:r>
      <w:r>
        <w:t>Overall good paper but I would re-read and make modifications as suggested.  If I wasn’t in data science the paper would be very difficult to understand.  For example if you hope to share with Dallas Infrastructure planning I’m not sure they would understand what you can offer them.</w:t>
      </w:r>
    </w:p>
    <w:p w14:paraId="7D223288" w14:textId="23F979ED" w:rsidR="004D3FD0" w:rsidRDefault="004D3FD0">
      <w:pPr>
        <w:pStyle w:val="CommentText"/>
      </w:pPr>
    </w:p>
    <w:p w14:paraId="34C74FF1" w14:textId="16FD30EA" w:rsidR="004D3FD0" w:rsidRDefault="004D3FD0">
      <w:pPr>
        <w:pStyle w:val="CommentText"/>
      </w:pPr>
      <w:r>
        <w:t>Good job you extension research is outstanding.</w:t>
      </w:r>
      <w:bookmarkStart w:id="2" w:name="_GoBack"/>
      <w:bookmarkEnd w:id="2"/>
    </w:p>
  </w:comment>
  <w:comment w:id="3" w:author="Karen Clark" w:date="2017-11-18T18:33:00Z" w:initials="KC">
    <w:p w14:paraId="3DF42ED3" w14:textId="04208E2A" w:rsidR="00504E43" w:rsidRDefault="00504E43">
      <w:pPr>
        <w:pStyle w:val="CommentText"/>
      </w:pPr>
      <w:r>
        <w:rPr>
          <w:rStyle w:val="CommentReference"/>
        </w:rPr>
        <w:annotationRef/>
      </w:r>
      <w:r>
        <w:t>Hard to read sentence.  Maybe reword</w:t>
      </w:r>
    </w:p>
  </w:comment>
  <w:comment w:id="4" w:author="Karen Clark" w:date="2017-11-18T18:34:00Z" w:initials="KC">
    <w:p w14:paraId="6FFAA1C5" w14:textId="41864D03" w:rsidR="00504E43" w:rsidRDefault="00504E43">
      <w:pPr>
        <w:pStyle w:val="CommentText"/>
      </w:pPr>
      <w:r>
        <w:rPr>
          <w:rStyle w:val="CommentReference"/>
        </w:rPr>
        <w:annotationRef/>
      </w:r>
      <w:r>
        <w:t>I would remove this word</w:t>
      </w:r>
    </w:p>
  </w:comment>
  <w:comment w:id="5" w:author="Karen Clark" w:date="2017-11-18T18:35:00Z" w:initials="KC">
    <w:p w14:paraId="58453B4A" w14:textId="4AD28B6B" w:rsidR="00504E43" w:rsidRDefault="00504E43">
      <w:pPr>
        <w:pStyle w:val="CommentText"/>
      </w:pPr>
      <w:r>
        <w:rPr>
          <w:rStyle w:val="CommentReference"/>
        </w:rPr>
        <w:annotationRef/>
      </w:r>
      <w:r>
        <w:t>After reading this I have all the information I need.  So why should I read the rest of the paper?  The purpose of the abstract is to hook the reader not provide every little detail.</w:t>
      </w:r>
    </w:p>
  </w:comment>
  <w:comment w:id="6" w:author="Karen Clark" w:date="2017-11-18T18:37:00Z" w:initials="KC">
    <w:p w14:paraId="0A3B5E91" w14:textId="33D635FF" w:rsidR="00504E43" w:rsidRDefault="00504E43">
      <w:pPr>
        <w:pStyle w:val="CommentText"/>
      </w:pPr>
      <w:r>
        <w:rPr>
          <w:rStyle w:val="CommentReference"/>
        </w:rPr>
        <w:annotationRef/>
      </w:r>
      <w:r>
        <w:t>Insight to what?</w:t>
      </w:r>
    </w:p>
  </w:comment>
  <w:comment w:id="7" w:author="Karen Clark" w:date="2017-11-18T18:38:00Z" w:initials="KC">
    <w:p w14:paraId="3BE236CD" w14:textId="36167DF0" w:rsidR="00504E43" w:rsidRDefault="00504E43">
      <w:pPr>
        <w:pStyle w:val="CommentText"/>
      </w:pPr>
      <w:r>
        <w:rPr>
          <w:rStyle w:val="CommentReference"/>
        </w:rPr>
        <w:annotationRef/>
      </w:r>
      <w:r>
        <w:t>Since you mention Dallas earlier do you have any data or information on if Dallas received any funds from this Act?  If so how did they utilize it?</w:t>
      </w:r>
    </w:p>
  </w:comment>
  <w:comment w:id="8" w:author="Karen Clark" w:date="2017-11-18T18:39:00Z" w:initials="KC">
    <w:p w14:paraId="17EA2B58" w14:textId="16885A74" w:rsidR="00504E43" w:rsidRDefault="00504E43">
      <w:pPr>
        <w:pStyle w:val="CommentText"/>
      </w:pPr>
      <w:r>
        <w:rPr>
          <w:rStyle w:val="CommentReference"/>
        </w:rPr>
        <w:annotationRef/>
      </w:r>
      <w:r>
        <w:t>How do you know this?  I would provide a reference to the source of this data. Otherwise I think this is your opinion</w:t>
      </w:r>
    </w:p>
  </w:comment>
  <w:comment w:id="9" w:author="Karen Clark" w:date="2017-11-18T18:40:00Z" w:initials="KC">
    <w:p w14:paraId="0802CBAB" w14:textId="5E238010" w:rsidR="00504E43" w:rsidRDefault="00504E43">
      <w:pPr>
        <w:pStyle w:val="CommentText"/>
      </w:pPr>
      <w:r>
        <w:rPr>
          <w:rStyle w:val="CommentReference"/>
        </w:rPr>
        <w:annotationRef/>
      </w:r>
      <w:r>
        <w:t>What issue?</w:t>
      </w:r>
    </w:p>
  </w:comment>
  <w:comment w:id="10" w:author="Karen Clark" w:date="2017-11-18T18:41:00Z" w:initials="KC">
    <w:p w14:paraId="0353D787" w14:textId="1C52ABC1" w:rsidR="00F36636" w:rsidRDefault="00F36636">
      <w:pPr>
        <w:pStyle w:val="CommentText"/>
      </w:pPr>
      <w:r>
        <w:rPr>
          <w:rStyle w:val="CommentReference"/>
        </w:rPr>
        <w:annotationRef/>
      </w:r>
      <w:r>
        <w:t>How do you know this?  Is this your opinion? Do you have data to back this up?</w:t>
      </w:r>
    </w:p>
  </w:comment>
  <w:comment w:id="11" w:author="Karen Clark" w:date="2017-11-18T18:45:00Z" w:initials="KC">
    <w:p w14:paraId="2A93C94E" w14:textId="2166FA12" w:rsidR="00F36636" w:rsidRDefault="00F36636">
      <w:pPr>
        <w:pStyle w:val="CommentText"/>
      </w:pPr>
      <w:r>
        <w:rPr>
          <w:rStyle w:val="CommentReference"/>
        </w:rPr>
        <w:annotationRef/>
      </w:r>
      <w:r>
        <w:t>Again how do you know this?  Reference your source.  Also is this across the US or a specific state?</w:t>
      </w:r>
    </w:p>
  </w:comment>
  <w:comment w:id="12" w:author="Karen Clark" w:date="2017-11-18T18:48:00Z" w:initials="KC">
    <w:p w14:paraId="069437CB" w14:textId="5590F56E" w:rsidR="00F36636" w:rsidRDefault="00F36636">
      <w:pPr>
        <w:pStyle w:val="CommentText"/>
      </w:pPr>
      <w:r>
        <w:rPr>
          <w:rStyle w:val="CommentReference"/>
        </w:rPr>
        <w:annotationRef/>
      </w:r>
      <w:r>
        <w:t>You jump from deaths to obesity with no transition. Also you need to cite your source</w:t>
      </w:r>
    </w:p>
  </w:comment>
  <w:comment w:id="13" w:author="Karen Clark" w:date="2017-11-18T18:50:00Z" w:initials="KC">
    <w:p w14:paraId="35245B85" w14:textId="22F54156" w:rsidR="00F36636" w:rsidRDefault="00F36636" w:rsidP="00452DA8">
      <w:pPr>
        <w:pStyle w:val="CommentText"/>
      </w:pPr>
      <w:r>
        <w:rPr>
          <w:rStyle w:val="CommentReference"/>
        </w:rPr>
        <w:annotationRef/>
      </w:r>
      <w:r>
        <w:t>Do you have the source of this?  How do you know how Dallas handles sidewalk infrastructure improvements?</w:t>
      </w:r>
    </w:p>
  </w:comment>
  <w:comment w:id="14" w:author="Karen Clark" w:date="2017-11-18T18:52:00Z" w:initials="KC">
    <w:p w14:paraId="35D83931" w14:textId="13F755CD" w:rsidR="00452DA8" w:rsidRDefault="00452DA8">
      <w:pPr>
        <w:pStyle w:val="CommentText"/>
      </w:pPr>
      <w:r>
        <w:rPr>
          <w:rStyle w:val="CommentReference"/>
        </w:rPr>
        <w:annotationRef/>
      </w:r>
      <w:r>
        <w:t>What data set?  The one previously mentioned?</w:t>
      </w:r>
    </w:p>
  </w:comment>
  <w:comment w:id="15" w:author="Karen Clark" w:date="2017-11-18T18:53:00Z" w:initials="KC">
    <w:p w14:paraId="12A344DC" w14:textId="5D5CCE3C" w:rsidR="00452DA8" w:rsidRDefault="00452DA8">
      <w:pPr>
        <w:pStyle w:val="CommentText"/>
      </w:pPr>
      <w:r>
        <w:rPr>
          <w:rStyle w:val="CommentReference"/>
        </w:rPr>
        <w:annotationRef/>
      </w:r>
      <w:r>
        <w:t>Wrong word?</w:t>
      </w:r>
    </w:p>
  </w:comment>
  <w:comment w:id="16" w:author="Karen Clark" w:date="2017-11-18T18:54:00Z" w:initials="KC">
    <w:p w14:paraId="335C9E9D" w14:textId="07ED4587" w:rsidR="00452DA8" w:rsidRDefault="00452DA8">
      <w:pPr>
        <w:pStyle w:val="CommentText"/>
      </w:pPr>
      <w:r>
        <w:rPr>
          <w:rStyle w:val="CommentReference"/>
        </w:rPr>
        <w:annotationRef/>
      </w:r>
      <w:r>
        <w:t>What algorithms?</w:t>
      </w:r>
    </w:p>
  </w:comment>
  <w:comment w:id="17" w:author="Karen Clark" w:date="2017-11-18T18:57:00Z" w:initials="KC">
    <w:p w14:paraId="349101FE" w14:textId="3612572E" w:rsidR="00452DA8" w:rsidRDefault="00452DA8">
      <w:pPr>
        <w:pStyle w:val="CommentText"/>
      </w:pPr>
      <w:r>
        <w:rPr>
          <w:rStyle w:val="CommentReference"/>
        </w:rPr>
        <w:annotationRef/>
      </w:r>
      <w:r>
        <w:t>I am assuming this is from the original source but I would reference it again. You give a lot of percentages and concrete statements of results.</w:t>
      </w:r>
    </w:p>
  </w:comment>
  <w:comment w:id="18" w:author="Karen Clark" w:date="2017-11-18T18:58:00Z" w:initials="KC">
    <w:p w14:paraId="78A75547" w14:textId="4E671228" w:rsidR="00452DA8" w:rsidRDefault="00452DA8">
      <w:pPr>
        <w:pStyle w:val="CommentText"/>
      </w:pPr>
      <w:r>
        <w:rPr>
          <w:rStyle w:val="CommentReference"/>
        </w:rPr>
        <w:annotationRef/>
      </w:r>
      <w:r>
        <w:t>Hard to read maybe reword?</w:t>
      </w:r>
    </w:p>
  </w:comment>
  <w:comment w:id="19" w:author="Karen Clark" w:date="2017-11-18T18:59:00Z" w:initials="KC">
    <w:p w14:paraId="63307972" w14:textId="014C9570" w:rsidR="00452DA8" w:rsidRDefault="00452DA8">
      <w:pPr>
        <w:pStyle w:val="CommentText"/>
      </w:pPr>
      <w:r>
        <w:rPr>
          <w:rStyle w:val="CommentReference"/>
        </w:rPr>
        <w:annotationRef/>
      </w:r>
      <w:r>
        <w:t>Word???</w:t>
      </w:r>
    </w:p>
  </w:comment>
  <w:comment w:id="20" w:author="Karen Clark" w:date="2017-11-18T19:03:00Z" w:initials="KC">
    <w:p w14:paraId="0815BD03" w14:textId="6ECF74DF" w:rsidR="001577FD" w:rsidRDefault="001577FD">
      <w:pPr>
        <w:pStyle w:val="CommentText"/>
      </w:pPr>
      <w:r>
        <w:rPr>
          <w:rStyle w:val="CommentReference"/>
        </w:rPr>
        <w:annotationRef/>
      </w:r>
      <w:r>
        <w:t>Hard to read sentence, maybe reword?</w:t>
      </w:r>
    </w:p>
  </w:comment>
  <w:comment w:id="21" w:author="Karen Clark" w:date="2017-11-18T19:24:00Z" w:initials="KC">
    <w:p w14:paraId="62545468" w14:textId="18D50DA2" w:rsidR="007B66F7" w:rsidRDefault="007B66F7">
      <w:pPr>
        <w:pStyle w:val="CommentText"/>
      </w:pPr>
      <w:r>
        <w:rPr>
          <w:rStyle w:val="CommentReference"/>
        </w:rPr>
        <w:annotationRef/>
      </w:r>
      <w:r>
        <w:t>Your research was very extensive, but this was a very labor intensive section to read.  May graphics or something would help the reader</w:t>
      </w:r>
    </w:p>
  </w:comment>
  <w:comment w:id="22" w:author="Karen Clark" w:date="2017-11-18T19:25:00Z" w:initials="KC">
    <w:p w14:paraId="4078B606" w14:textId="2AC50873" w:rsidR="007B66F7" w:rsidRDefault="007B66F7">
      <w:pPr>
        <w:pStyle w:val="CommentText"/>
      </w:pPr>
      <w:r>
        <w:rPr>
          <w:rStyle w:val="CommentReference"/>
        </w:rPr>
        <w:annotationRef/>
      </w:r>
      <w:r>
        <w:t>Again this is a very detailed section but with no graphs or visualizations it makes it very hard to read.</w:t>
      </w:r>
    </w:p>
    <w:p w14:paraId="63E20076" w14:textId="77777777" w:rsidR="007B66F7" w:rsidRDefault="007B66F7">
      <w:pPr>
        <w:pStyle w:val="CommentText"/>
      </w:pPr>
    </w:p>
  </w:comment>
  <w:comment w:id="23" w:author="Karen Clark" w:date="2017-11-18T19:13:00Z" w:initials="KC">
    <w:p w14:paraId="666F272C" w14:textId="70199177" w:rsidR="003359FC" w:rsidRDefault="003359FC">
      <w:pPr>
        <w:pStyle w:val="CommentText"/>
      </w:pPr>
      <w:r>
        <w:rPr>
          <w:rStyle w:val="CommentReference"/>
        </w:rPr>
        <w:annotationRef/>
      </w:r>
      <w:r>
        <w:t>These two sentences basically say the same thing</w:t>
      </w:r>
    </w:p>
  </w:comment>
  <w:comment w:id="24" w:author="Karen Clark" w:date="2017-11-18T19:26:00Z" w:initials="KC">
    <w:p w14:paraId="7038A327" w14:textId="58E17ECF" w:rsidR="007B66F7" w:rsidRDefault="007B66F7">
      <w:pPr>
        <w:pStyle w:val="CommentText"/>
      </w:pPr>
      <w:r>
        <w:rPr>
          <w:rStyle w:val="CommentReference"/>
        </w:rPr>
        <w:annotationRef/>
      </w:r>
      <w:r>
        <w:t>I know you reference each of these figures in paragraphs above but it would be nice if you provided a little description here.</w:t>
      </w:r>
    </w:p>
  </w:comment>
  <w:comment w:id="25" w:author="Karen Clark" w:date="2017-11-18T19:27:00Z" w:initials="KC">
    <w:p w14:paraId="5DCAAD6E" w14:textId="05E7F955" w:rsidR="007B66F7" w:rsidRDefault="007B66F7">
      <w:pPr>
        <w:pStyle w:val="CommentText"/>
      </w:pPr>
      <w:r>
        <w:rPr>
          <w:rStyle w:val="CommentReference"/>
        </w:rPr>
        <w:annotationRef/>
      </w:r>
      <w:r>
        <w:t>What is this?  I know you mention it in the paragraph above but still need to label the figures and adding a brief description helps the reader.</w:t>
      </w:r>
    </w:p>
  </w:comment>
  <w:comment w:id="26" w:author="Karen Clark" w:date="2017-11-18T19:28:00Z" w:initials="KC">
    <w:p w14:paraId="2F54E009" w14:textId="43EC6A2F" w:rsidR="007B66F7" w:rsidRDefault="007B66F7">
      <w:pPr>
        <w:pStyle w:val="CommentText"/>
      </w:pPr>
      <w:r>
        <w:rPr>
          <w:rStyle w:val="CommentReference"/>
        </w:rPr>
        <w:annotationRef/>
      </w:r>
      <w:r>
        <w:t>Is this your model you are referencing?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C74FF1" w15:done="0"/>
  <w15:commentEx w15:paraId="3DF42ED3" w15:done="0"/>
  <w15:commentEx w15:paraId="6FFAA1C5" w15:done="0"/>
  <w15:commentEx w15:paraId="58453B4A" w15:done="0"/>
  <w15:commentEx w15:paraId="0A3B5E91" w15:done="0"/>
  <w15:commentEx w15:paraId="3BE236CD" w15:done="0"/>
  <w15:commentEx w15:paraId="17EA2B58" w15:done="0"/>
  <w15:commentEx w15:paraId="0802CBAB" w15:done="0"/>
  <w15:commentEx w15:paraId="0353D787" w15:done="0"/>
  <w15:commentEx w15:paraId="2A93C94E" w15:done="0"/>
  <w15:commentEx w15:paraId="069437CB" w15:done="0"/>
  <w15:commentEx w15:paraId="35245B85" w15:done="0"/>
  <w15:commentEx w15:paraId="35D83931" w15:done="0"/>
  <w15:commentEx w15:paraId="12A344DC" w15:done="0"/>
  <w15:commentEx w15:paraId="335C9E9D" w15:done="0"/>
  <w15:commentEx w15:paraId="349101FE" w15:done="0"/>
  <w15:commentEx w15:paraId="78A75547" w15:done="0"/>
  <w15:commentEx w15:paraId="63307972" w15:done="0"/>
  <w15:commentEx w15:paraId="0815BD03" w15:done="0"/>
  <w15:commentEx w15:paraId="62545468" w15:done="0"/>
  <w15:commentEx w15:paraId="63E20076" w15:done="0"/>
  <w15:commentEx w15:paraId="666F272C" w15:done="0"/>
  <w15:commentEx w15:paraId="7038A327" w15:done="0"/>
  <w15:commentEx w15:paraId="5DCAAD6E" w15:done="0"/>
  <w15:commentEx w15:paraId="2F54E0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C74FF1" w16cid:durableId="1DBBEF86"/>
  <w16cid:commentId w16cid:paraId="3DF42ED3" w16cid:durableId="1DBAFB77"/>
  <w16cid:commentId w16cid:paraId="6FFAA1C5" w16cid:durableId="1DBAFBBE"/>
  <w16cid:commentId w16cid:paraId="58453B4A" w16cid:durableId="1DBAFC02"/>
  <w16cid:commentId w16cid:paraId="0A3B5E91" w16cid:durableId="1DBAFC76"/>
  <w16cid:commentId w16cid:paraId="3BE236CD" w16cid:durableId="1DBAFCAC"/>
  <w16cid:commentId w16cid:paraId="17EA2B58" w16cid:durableId="1DBAFCF8"/>
  <w16cid:commentId w16cid:paraId="0802CBAB" w16cid:durableId="1DBAFD22"/>
  <w16cid:commentId w16cid:paraId="0353D787" w16cid:durableId="1DBAFD4A"/>
  <w16cid:commentId w16cid:paraId="2A93C94E" w16cid:durableId="1DBAFE54"/>
  <w16cid:commentId w16cid:paraId="069437CB" w16cid:durableId="1DBAFEED"/>
  <w16cid:commentId w16cid:paraId="35245B85" w16cid:durableId="1DBAFF6C"/>
  <w16cid:commentId w16cid:paraId="35D83931" w16cid:durableId="1DBAFFFC"/>
  <w16cid:commentId w16cid:paraId="12A344DC" w16cid:durableId="1DBB0029"/>
  <w16cid:commentId w16cid:paraId="335C9E9D" w16cid:durableId="1DBB0051"/>
  <w16cid:commentId w16cid:paraId="349101FE" w16cid:durableId="1DBB00FF"/>
  <w16cid:commentId w16cid:paraId="78A75547" w16cid:durableId="1DBB014F"/>
  <w16cid:commentId w16cid:paraId="63307972" w16cid:durableId="1DBB019C"/>
  <w16cid:commentId w16cid:paraId="0815BD03" w16cid:durableId="1DBB0295"/>
  <w16cid:commentId w16cid:paraId="62545468" w16cid:durableId="1DBB0751"/>
  <w16cid:commentId w16cid:paraId="63E20076" w16cid:durableId="1DBB07A8"/>
  <w16cid:commentId w16cid:paraId="666F272C" w16cid:durableId="1DBB04CF"/>
  <w16cid:commentId w16cid:paraId="7038A327" w16cid:durableId="1DBB07D4"/>
  <w16cid:commentId w16cid:paraId="5DCAAD6E" w16cid:durableId="1DBB0805"/>
  <w16cid:commentId w16cid:paraId="2F54E009" w16cid:durableId="1DBB08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624F6" w14:textId="77777777" w:rsidR="00F44D2A" w:rsidRDefault="00F44D2A">
      <w:r>
        <w:separator/>
      </w:r>
    </w:p>
  </w:endnote>
  <w:endnote w:type="continuationSeparator" w:id="0">
    <w:p w14:paraId="7F3B1F77" w14:textId="77777777" w:rsidR="00F44D2A" w:rsidRDefault="00F44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ms Rmn">
    <w:altName w:val="Times New Roman"/>
    <w:panose1 w:val="02020603040505020304"/>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roma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5882D" w14:textId="77777777" w:rsidR="00F44D2A" w:rsidRDefault="00F44D2A">
      <w:r>
        <w:separator/>
      </w:r>
    </w:p>
  </w:footnote>
  <w:footnote w:type="continuationSeparator" w:id="0">
    <w:p w14:paraId="60DB50C2" w14:textId="77777777" w:rsidR="00F44D2A" w:rsidRDefault="00F44D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en Clark">
    <w15:presenceInfo w15:providerId="Windows Live" w15:userId="34e7eb37706206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577FD"/>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9FC"/>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E5E9A"/>
    <w:rsid w:val="003F1153"/>
    <w:rsid w:val="003F5055"/>
    <w:rsid w:val="0042313B"/>
    <w:rsid w:val="004240F9"/>
    <w:rsid w:val="00424480"/>
    <w:rsid w:val="00425991"/>
    <w:rsid w:val="00427D8E"/>
    <w:rsid w:val="00440F4B"/>
    <w:rsid w:val="00445BF7"/>
    <w:rsid w:val="00450E33"/>
    <w:rsid w:val="00452DA8"/>
    <w:rsid w:val="00464F23"/>
    <w:rsid w:val="00466D43"/>
    <w:rsid w:val="00480507"/>
    <w:rsid w:val="004814F8"/>
    <w:rsid w:val="0048347C"/>
    <w:rsid w:val="004B154C"/>
    <w:rsid w:val="004B44C0"/>
    <w:rsid w:val="004C09F5"/>
    <w:rsid w:val="004C3295"/>
    <w:rsid w:val="004D137A"/>
    <w:rsid w:val="004D27DA"/>
    <w:rsid w:val="004D3FD0"/>
    <w:rsid w:val="004E3367"/>
    <w:rsid w:val="004E3B12"/>
    <w:rsid w:val="004E59A7"/>
    <w:rsid w:val="00504E43"/>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E3668"/>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764C6"/>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2A24"/>
    <w:rsid w:val="007B0797"/>
    <w:rsid w:val="007B0FD2"/>
    <w:rsid w:val="007B61CB"/>
    <w:rsid w:val="007B66F7"/>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25BF"/>
    <w:rsid w:val="009061C5"/>
    <w:rsid w:val="00910942"/>
    <w:rsid w:val="00910DCE"/>
    <w:rsid w:val="00914605"/>
    <w:rsid w:val="00920328"/>
    <w:rsid w:val="00921A4D"/>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73B87"/>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C7879"/>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6636"/>
    <w:rsid w:val="00F37FF1"/>
    <w:rsid w:val="00F44D2A"/>
    <w:rsid w:val="00F5406F"/>
    <w:rsid w:val="00F63920"/>
    <w:rsid w:val="00F764B2"/>
    <w:rsid w:val="00F8500D"/>
    <w:rsid w:val="00FA2B9C"/>
    <w:rsid w:val="00FA56A5"/>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treasury.gov/initiatives/recovery/Pages/recovery-act.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DCC6E4-4589-4C97-B554-F225702F3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Template>
  <TotalTime>8</TotalTime>
  <Pages>12</Pages>
  <Words>5157</Words>
  <Characters>29400</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34489</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Karen Clark</cp:lastModifiedBy>
  <cp:revision>4</cp:revision>
  <cp:lastPrinted>2017-10-30T15:23:00Z</cp:lastPrinted>
  <dcterms:created xsi:type="dcterms:W3CDTF">2017-11-19T01:19:00Z</dcterms:created>
  <dcterms:modified xsi:type="dcterms:W3CDTF">2017-11-19T17:56:00Z</dcterms:modified>
</cp:coreProperties>
</file>